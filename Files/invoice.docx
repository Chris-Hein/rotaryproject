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375"/>
        <w:gridCol w:w="2625"/>
      </w:tblGrid>
      <w:tr w:rsidR="006A72D3">
        <w:tc>
          <w:tcPr>
            <w:tcW w:w="4000" w:type="pct"/>
            <w:vAlign w:val="bottom"/>
          </w:tcPr>
          <w:p w:rsidR="006A72D3" w:rsidRDefault="003B30AF">
            <w:pPr>
              <w:pStyle w:val="Name"/>
              <w:spacing w:after="60"/>
            </w:pPr>
            <w:r>
              <w:t>Rotary Club of Truro</w:t>
            </w:r>
          </w:p>
          <w:p w:rsidR="006A72D3" w:rsidRDefault="003B30AF" w:rsidP="003B30AF">
            <w:pPr>
              <w:pStyle w:val="NoSpacing"/>
            </w:pPr>
            <w:r>
              <w:t>P.O. Box 115, Truro NS, B2N 5B6</w:t>
            </w:r>
          </w:p>
        </w:tc>
        <w:tc>
          <w:tcPr>
            <w:tcW w:w="1000" w:type="pct"/>
            <w:vAlign w:val="bottom"/>
          </w:tcPr>
          <w:p w:rsidR="006A72D3" w:rsidRDefault="004F2C94">
            <w:pPr>
              <w:pStyle w:val="NoSpacing"/>
            </w:pPr>
            <w:r>
              <w:rPr>
                <w:noProof/>
                <w:lang w:eastAsia="zh-CN"/>
              </w:rPr>
              <w:drawing>
                <wp:inline distT="0" distB="0" distL="0" distR="0" wp14:anchorId="76944B03" wp14:editId="320E9B4A">
                  <wp:extent cx="1483995" cy="11310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122" cy="115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72D3" w:rsidRDefault="004F2C94">
      <w:pPr>
        <w:pStyle w:val="TableSpace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68409E" wp14:editId="43CB0338">
                <wp:simplePos x="0" y="0"/>
                <wp:positionH relativeFrom="leftMargin">
                  <wp:posOffset>562610</wp:posOffset>
                </wp:positionH>
                <wp:positionV relativeFrom="margin">
                  <wp:posOffset>7620</wp:posOffset>
                </wp:positionV>
                <wp:extent cx="20351750" cy="600075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0" cy="600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74" w:rsidRDefault="00514C74">
                            <w:pPr>
                              <w:pStyle w:val="Title"/>
                            </w:pPr>
                            <w:r>
                              <w:t xml:space="preserve">Invoice  </w:t>
                            </w:r>
                            <w:fldSimple w:instr=" MERGEFIELD ID ">
                              <w:r w:rsidR="00DF687C" w:rsidRPr="00937047">
                                <w:rPr>
                                  <w:noProof/>
                                </w:rPr>
                                <w:t>197</w:t>
                              </w:r>
                            </w:fldSimple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568409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alt="Document title" style="position:absolute;left:0;text-align:left;margin-left:44.3pt;margin-top:.6pt;width:1602.5pt;height:472.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" filled="f" stroked="f" strokeweight=".5pt">
                <v:textbox style="layout-flow:vertical;mso-layout-flow-alt:bottom-to-top;mso-fit-shape-to-text:t" inset="0,14.4pt,18pt">
                  <w:txbxContent>
                    <w:p w:rsidR="00514C74" w:rsidRDefault="00514C74">
                      <w:pPr>
                        <w:pStyle w:val="Title"/>
                      </w:pPr>
                      <w:r>
                        <w:t xml:space="preserve">Invoice  </w:t>
                      </w:r>
                      <w:fldSimple w:instr=" MERGEFIELD ID ">
                        <w:r w:rsidR="00DF687C" w:rsidRPr="00937047">
                          <w:rPr>
                            <w:noProof/>
                          </w:rPr>
                          <w:t>197</w:t>
                        </w:r>
                      </w:fldSimple>
                      <w: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003"/>
        <w:gridCol w:w="2999"/>
        <w:gridCol w:w="2998"/>
      </w:tblGrid>
      <w:tr w:rsidR="006A72D3" w:rsidTr="00B005DD">
        <w:trPr>
          <w:trHeight w:val="499"/>
        </w:trPr>
        <w:tc>
          <w:tcPr>
            <w:tcW w:w="3072" w:type="dxa"/>
            <w:vAlign w:val="bottom"/>
          </w:tcPr>
          <w:p w:rsidR="006A72D3" w:rsidRDefault="004F2C94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6A72D3" w:rsidRDefault="004F2C94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6A72D3" w:rsidRDefault="004F2C94">
            <w:pPr>
              <w:pStyle w:val="InvoiceHeading"/>
              <w:spacing w:after="60"/>
            </w:pPr>
            <w:r>
              <w:t>Ship To</w:t>
            </w:r>
          </w:p>
        </w:tc>
      </w:tr>
      <w:tr w:rsidR="006A72D3">
        <w:sdt>
          <w:sdtPr>
            <w:id w:val="-1843920489"/>
            <w:placeholder>
              <w:docPart w:val="E24E6CBFF8F9BB4B96F1CF8FE25A3C28"/>
            </w:placeholder>
            <w:date w:fullDate="2016-11-25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72" w:type="dxa"/>
                <w:tcMar>
                  <w:bottom w:w="360" w:type="dxa"/>
                </w:tcMar>
              </w:tcPr>
              <w:p w:rsidR="006A72D3" w:rsidRDefault="00B005DD" w:rsidP="00B005DD">
                <w:pPr>
                  <w:pStyle w:val="NoSpacing"/>
                </w:pPr>
                <w:r>
                  <w:t>November 25, 2016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6A72D3" w:rsidRDefault="00DF687C" w:rsidP="00B005DD">
            <w:pPr>
              <w:pStyle w:val="NoSpacing"/>
            </w:pPr>
            <w:r w:rsidRPr="00937047">
              <w:rPr>
                <w:noProof/>
              </w:rPr>
              <w:t>Nova Scotia Community College - Truro Campus</w:t>
            </w:r>
          </w:p>
          <w:p w:rsidR="00B005DD" w:rsidRDefault="00DF687C" w:rsidP="00B005DD">
            <w:pPr>
              <w:pStyle w:val="NoSpacing"/>
            </w:pPr>
            <w:r w:rsidRPr="00937047">
              <w:rPr>
                <w:noProof/>
              </w:rPr>
              <w:t>36 Arthur St</w:t>
            </w:r>
          </w:p>
          <w:p w:rsidR="00B005DD" w:rsidRDefault="00DF687C" w:rsidP="00B005DD">
            <w:pPr>
              <w:pStyle w:val="NoSpacing"/>
            </w:pPr>
            <w:r w:rsidRPr="00937047">
              <w:rPr>
                <w:noProof/>
              </w:rPr>
              <w:t>Truro</w:t>
            </w:r>
          </w:p>
          <w:p w:rsidR="00B005DD" w:rsidRDefault="00DF687C" w:rsidP="00B005DD">
            <w:pPr>
              <w:pStyle w:val="NoSpacing"/>
            </w:pPr>
            <w:r w:rsidRPr="00937047">
              <w:rPr>
                <w:noProof/>
              </w:rPr>
              <w:t>B2N 1X5</w:t>
            </w:r>
          </w:p>
        </w:tc>
        <w:tc>
          <w:tcPr>
            <w:tcW w:w="3072" w:type="dxa"/>
            <w:tcMar>
              <w:bottom w:w="360" w:type="dxa"/>
            </w:tcMar>
          </w:tcPr>
          <w:p w:rsidR="006A72D3" w:rsidRDefault="002F239A">
            <w:pPr>
              <w:pStyle w:val="NoSpacing"/>
            </w:pPr>
            <w:sdt>
              <w:sdtPr>
                <w:id w:val="-786579127"/>
                <w:placeholder>
                  <w:docPart w:val="149C12899F52A04CA849128147834652"/>
                </w:placeholder>
                <w:temporary/>
                <w:showingPlcHdr/>
                <w15:appearance w15:val="hidden"/>
                <w:text/>
              </w:sdtPr>
              <w:sdtContent>
                <w:r w:rsidR="004F2C94">
                  <w:t>Same as recipient</w:t>
                </w:r>
              </w:sdtContent>
            </w:sdt>
          </w:p>
        </w:tc>
      </w:tr>
    </w:tbl>
    <w:p w:rsidR="006A72D3" w:rsidRDefault="004F2C94">
      <w:pPr>
        <w:pStyle w:val="InvoiceHeading"/>
      </w:pPr>
      <w:r>
        <w:t>Instructions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For your reference the HST # is 821017795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 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You may pay by cheque: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Rotary Club of Truro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PO Box 115, Truro, NS, B2N 5B6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 </w:t>
      </w:r>
    </w:p>
    <w:p w:rsidR="003B30AF" w:rsidRPr="00D55914" w:rsidRDefault="002F239A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mbria" w:hAnsi="Cambria" w:cs="Cambria"/>
          <w:color w:val="18376A"/>
        </w:rPr>
        <w:t xml:space="preserve">Payment Due upon receipt. </w:t>
      </w:r>
      <w:r w:rsidR="003B30AF" w:rsidRPr="00D55914">
        <w:rPr>
          <w:rFonts w:ascii="Cambria" w:hAnsi="Cambria" w:cs="Cambria"/>
          <w:color w:val="18376A"/>
        </w:rPr>
        <w:t xml:space="preserve">You may also pay with PayPal at </w:t>
      </w:r>
      <w:r w:rsidR="003B30AF" w:rsidRPr="00D55914">
        <w:rPr>
          <w:rFonts w:ascii="Calibri" w:hAnsi="Calibri" w:cs="Calibri"/>
          <w:color w:val="0000FF"/>
          <w:u w:val="single" w:color="0000FF"/>
        </w:rPr>
        <w:t>rotaryyearbook.ca/sponsor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libri" w:hAnsi="Calibri" w:cs="Calibri"/>
        </w:rPr>
        <w:t> </w:t>
      </w:r>
    </w:p>
    <w:p w:rsidR="003B30AF" w:rsidRPr="00D55914" w:rsidRDefault="003B30AF" w:rsidP="003B30A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D55914">
        <w:rPr>
          <w:rFonts w:ascii="Cambria" w:hAnsi="Cambria" w:cs="Cambria"/>
          <w:color w:val="18376A"/>
        </w:rPr>
        <w:t>Thank you for your participation in our an</w:t>
      </w:r>
      <w:r w:rsidR="00514C74">
        <w:rPr>
          <w:rFonts w:ascii="Cambria" w:hAnsi="Cambria" w:cs="Cambria"/>
          <w:color w:val="18376A"/>
        </w:rPr>
        <w:t>nual Community Yearbook</w:t>
      </w:r>
      <w:r w:rsidR="00853753">
        <w:rPr>
          <w:rFonts w:ascii="Cambria" w:hAnsi="Cambria" w:cs="Cambria"/>
          <w:color w:val="18376A"/>
        </w:rPr>
        <w:t xml:space="preserve"> for</w:t>
      </w:r>
      <w:r w:rsidR="00514C74">
        <w:rPr>
          <w:rFonts w:ascii="Cambria" w:hAnsi="Cambria" w:cs="Cambria"/>
          <w:color w:val="18376A"/>
        </w:rPr>
        <w:t xml:space="preserve"> 2017</w:t>
      </w:r>
      <w:r w:rsidRPr="00D55914">
        <w:rPr>
          <w:rFonts w:ascii="Cambria" w:hAnsi="Cambria" w:cs="Cambria"/>
          <w:color w:val="18376A"/>
        </w:rPr>
        <w:t>.</w:t>
      </w:r>
    </w:p>
    <w:p w:rsidR="006A72D3" w:rsidRDefault="006A72D3">
      <w:pPr>
        <w:pStyle w:val="InvoiceText"/>
      </w:pPr>
      <w:bookmarkStart w:id="0" w:name="_GoBack"/>
      <w:bookmarkEnd w:id="0"/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12"/>
        <w:gridCol w:w="2797"/>
        <w:gridCol w:w="2187"/>
        <w:gridCol w:w="2904"/>
      </w:tblGrid>
      <w:tr w:rsidR="006A72D3" w:rsidTr="00C83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6A72D3" w:rsidRDefault="004F2C94">
            <w:r>
              <w:t>Quantity</w:t>
            </w:r>
          </w:p>
        </w:tc>
        <w:tc>
          <w:tcPr>
            <w:tcW w:w="1764" w:type="pct"/>
          </w:tcPr>
          <w:p w:rsidR="006A72D3" w:rsidRDefault="004F2C94">
            <w:r>
              <w:t>Description</w:t>
            </w:r>
          </w:p>
        </w:tc>
        <w:tc>
          <w:tcPr>
            <w:tcW w:w="1298" w:type="pct"/>
          </w:tcPr>
          <w:p w:rsidR="006A72D3" w:rsidRDefault="004F2C94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6A72D3" w:rsidRDefault="004F2C94">
            <w:pPr>
              <w:jc w:val="right"/>
            </w:pPr>
            <w:r>
              <w:t>Total</w:t>
            </w:r>
          </w:p>
        </w:tc>
      </w:tr>
      <w:tr w:rsidR="006A72D3" w:rsidTr="00C83F5D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6A72D3" w:rsidRDefault="009D1B0B">
            <w:r>
              <w:t>1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6A72D3" w:rsidRDefault="009D1B0B">
            <w:r>
              <w:t xml:space="preserve"> Ad in 2016 Community Yearbook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6A72D3" w:rsidRDefault="00C83F5D" w:rsidP="00C83F5D">
            <w:pPr>
              <w:ind w:left="1440"/>
              <w:jc w:val="center"/>
            </w:pPr>
            <w:r>
              <w:t>$360.87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6A72D3" w:rsidRDefault="00C83F5D">
            <w:pPr>
              <w:jc w:val="right"/>
            </w:pPr>
            <w:r>
              <w:t>$360.87</w:t>
            </w:r>
          </w:p>
        </w:tc>
      </w:tr>
      <w:tr w:rsidR="006A72D3" w:rsidTr="00C83F5D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6A72D3" w:rsidRDefault="006A72D3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6A72D3" w:rsidRDefault="006A72D3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6A72D3" w:rsidRDefault="006A72D3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6A72D3" w:rsidRDefault="006A72D3">
            <w:pPr>
              <w:jc w:val="right"/>
            </w:pPr>
          </w:p>
        </w:tc>
      </w:tr>
      <w:tr w:rsidR="006A72D3" w:rsidTr="00C83F5D">
        <w:trPr>
          <w:trHeight w:val="360"/>
        </w:trPr>
        <w:tc>
          <w:tcPr>
            <w:tcW w:w="641" w:type="pct"/>
          </w:tcPr>
          <w:p w:rsidR="006A72D3" w:rsidRDefault="006A72D3"/>
        </w:tc>
        <w:tc>
          <w:tcPr>
            <w:tcW w:w="1764" w:type="pct"/>
          </w:tcPr>
          <w:p w:rsidR="006A72D3" w:rsidRDefault="006A72D3"/>
        </w:tc>
        <w:tc>
          <w:tcPr>
            <w:tcW w:w="1298" w:type="pct"/>
          </w:tcPr>
          <w:p w:rsidR="006A72D3" w:rsidRDefault="006A72D3">
            <w:pPr>
              <w:jc w:val="right"/>
            </w:pPr>
          </w:p>
        </w:tc>
        <w:tc>
          <w:tcPr>
            <w:tcW w:w="1297" w:type="pct"/>
          </w:tcPr>
          <w:p w:rsidR="006A72D3" w:rsidRDefault="006A72D3">
            <w:pPr>
              <w:jc w:val="right"/>
            </w:pPr>
          </w:p>
        </w:tc>
      </w:tr>
      <w:tr w:rsidR="006A72D3" w:rsidTr="00C83F5D">
        <w:trPr>
          <w:trHeight w:val="360"/>
        </w:trPr>
        <w:tc>
          <w:tcPr>
            <w:tcW w:w="641" w:type="pct"/>
          </w:tcPr>
          <w:p w:rsidR="006A72D3" w:rsidRDefault="006A72D3"/>
        </w:tc>
        <w:tc>
          <w:tcPr>
            <w:tcW w:w="1764" w:type="pct"/>
          </w:tcPr>
          <w:p w:rsidR="006A72D3" w:rsidRDefault="006A72D3"/>
        </w:tc>
        <w:tc>
          <w:tcPr>
            <w:tcW w:w="1298" w:type="pct"/>
          </w:tcPr>
          <w:p w:rsidR="006A72D3" w:rsidRDefault="004F2C94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6A72D3" w:rsidRDefault="00B005DD">
            <w:pPr>
              <w:jc w:val="right"/>
            </w:pPr>
            <w:r>
              <w:t>$360.87</w:t>
            </w:r>
          </w:p>
        </w:tc>
      </w:tr>
      <w:tr w:rsidR="006A72D3" w:rsidTr="00C83F5D">
        <w:trPr>
          <w:trHeight w:val="360"/>
        </w:trPr>
        <w:tc>
          <w:tcPr>
            <w:tcW w:w="641" w:type="pct"/>
          </w:tcPr>
          <w:p w:rsidR="006A72D3" w:rsidRDefault="006A72D3"/>
        </w:tc>
        <w:tc>
          <w:tcPr>
            <w:tcW w:w="1764" w:type="pct"/>
          </w:tcPr>
          <w:p w:rsidR="006A72D3" w:rsidRDefault="006A72D3"/>
        </w:tc>
        <w:tc>
          <w:tcPr>
            <w:tcW w:w="1298" w:type="pct"/>
          </w:tcPr>
          <w:p w:rsidR="006A72D3" w:rsidRDefault="004F2C94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6A72D3" w:rsidRDefault="00B005DD">
            <w:pPr>
              <w:jc w:val="right"/>
            </w:pPr>
            <w:r>
              <w:t>$54.13</w:t>
            </w:r>
          </w:p>
        </w:tc>
      </w:tr>
      <w:tr w:rsidR="006A72D3" w:rsidTr="00C83F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6A72D3" w:rsidRDefault="006A72D3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6A72D3" w:rsidRDefault="006A72D3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6A72D3" w:rsidRDefault="00696D7C" w:rsidP="00696D7C">
            <w:r>
              <w:t>Total Due</w:t>
            </w:r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6A72D3" w:rsidRDefault="00C83F5D" w:rsidP="00B005DD">
            <w:pPr>
              <w:ind w:left="2160"/>
              <w:jc w:val="left"/>
            </w:pPr>
            <w:r>
              <w:t>$415.00</w:t>
            </w:r>
          </w:p>
        </w:tc>
      </w:tr>
    </w:tbl>
    <w:p w:rsidR="006A72D3" w:rsidRDefault="004F2C94">
      <w:pPr>
        <w:pStyle w:val="Closing"/>
      </w:pPr>
      <w:r>
        <w:t xml:space="preserve">Thank you for your </w:t>
      </w:r>
      <w:r w:rsidR="003B30AF">
        <w:t>support!</w:t>
      </w:r>
    </w:p>
    <w:sectPr w:rsidR="006A72D3">
      <w:footerReference w:type="default" r:id="rId11"/>
      <w:footerReference w:type="first" r:id="rId12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FE" w:rsidRDefault="00E21EFE">
      <w:pPr>
        <w:spacing w:before="0" w:after="0"/>
      </w:pPr>
      <w:r>
        <w:separator/>
      </w:r>
    </w:p>
  </w:endnote>
  <w:endnote w:type="continuationSeparator" w:id="0">
    <w:p w:rsidR="00E21EFE" w:rsidRDefault="00E21E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C74" w:rsidRDefault="00514C74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F687C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F687C"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ayoutTable"/>
      <w:tblW w:w="3335" w:type="pct"/>
      <w:jc w:val="center"/>
      <w:tblLook w:val="04A0" w:firstRow="1" w:lastRow="0" w:firstColumn="1" w:lastColumn="0" w:noHBand="0" w:noVBand="1"/>
      <w:tblDescription w:val="Contact info"/>
    </w:tblPr>
    <w:tblGrid>
      <w:gridCol w:w="6003"/>
    </w:tblGrid>
    <w:tr w:rsidR="00514C74" w:rsidTr="003B30AF">
      <w:trPr>
        <w:jc w:val="center"/>
      </w:trPr>
      <w:tc>
        <w:tcPr>
          <w:tcW w:w="5000" w:type="pct"/>
          <w:vAlign w:val="center"/>
        </w:tcPr>
        <w:p w:rsidR="00514C74" w:rsidRDefault="00514C74" w:rsidP="003B30AF">
          <w:pPr>
            <w:pStyle w:val="Footer"/>
          </w:pPr>
          <w:r>
            <w:rPr>
              <w:rStyle w:val="ContactHeading"/>
            </w:rPr>
            <w:t xml:space="preserve">Email: </w:t>
          </w:r>
          <w:r>
            <w:t>info@rotaryyearbook.ca</w:t>
          </w:r>
        </w:p>
      </w:tc>
    </w:tr>
    <w:tr w:rsidR="00514C74" w:rsidTr="003B30AF">
      <w:trPr>
        <w:jc w:val="center"/>
      </w:trPr>
      <w:tc>
        <w:tcPr>
          <w:tcW w:w="5000" w:type="pct"/>
          <w:vAlign w:val="center"/>
        </w:tcPr>
        <w:p w:rsidR="00514C74" w:rsidRDefault="00514C74" w:rsidP="003B30AF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rotaryyearbook.ca</w:t>
          </w:r>
        </w:p>
      </w:tc>
    </w:tr>
  </w:tbl>
  <w:p w:rsidR="00514C74" w:rsidRDefault="00514C74">
    <w:pPr>
      <w:pStyle w:val="TableSpac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FE" w:rsidRDefault="00E21EFE">
      <w:pPr>
        <w:spacing w:before="0" w:after="0"/>
      </w:pPr>
      <w:r>
        <w:separator/>
      </w:r>
    </w:p>
  </w:footnote>
  <w:footnote w:type="continuationSeparator" w:id="0">
    <w:p w:rsidR="00E21EFE" w:rsidRDefault="00E21E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F"/>
    <w:rsid w:val="00040E1D"/>
    <w:rsid w:val="001D3E16"/>
    <w:rsid w:val="002F239A"/>
    <w:rsid w:val="00390AAB"/>
    <w:rsid w:val="003B30AF"/>
    <w:rsid w:val="004F2C94"/>
    <w:rsid w:val="00514C74"/>
    <w:rsid w:val="005B4976"/>
    <w:rsid w:val="00696D7C"/>
    <w:rsid w:val="006A72D3"/>
    <w:rsid w:val="00853753"/>
    <w:rsid w:val="009D1B0B"/>
    <w:rsid w:val="00B005DD"/>
    <w:rsid w:val="00C83F5D"/>
    <w:rsid w:val="00D55914"/>
    <w:rsid w:val="00DF687C"/>
    <w:rsid w:val="00E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933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Ind w:w="0" w:type="dxa"/>
      <w:tblBorders>
        <w:insideH w:val="single" w:sz="4" w:space="0" w:color="9B9482" w:themeColor="tex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tt/Library/Containers/com.microsoft.Word/Data/Library/Caches/4105/TM02901489/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4E6CBFF8F9BB4B96F1CF8FE25A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43FA7-809A-C74A-A1CD-B8C06297B8B9}"/>
      </w:docPartPr>
      <w:docPartBody>
        <w:p w:rsidR="009266FF" w:rsidRDefault="004D4017">
          <w:pPr>
            <w:pStyle w:val="E24E6CBFF8F9BB4B96F1CF8FE25A3C28"/>
          </w:pPr>
          <w:r>
            <w:t>[Click to select date]</w:t>
          </w:r>
        </w:p>
      </w:docPartBody>
    </w:docPart>
    <w:docPart>
      <w:docPartPr>
        <w:name w:val="149C12899F52A04CA849128147834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4C891-A504-614B-86E3-08B5E2757306}"/>
      </w:docPartPr>
      <w:docPartBody>
        <w:p w:rsidR="009266FF" w:rsidRDefault="004D4017">
          <w:pPr>
            <w:pStyle w:val="149C12899F52A04CA849128147834652"/>
          </w:pPr>
          <w:r>
            <w:t>Same as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17"/>
    <w:rsid w:val="004D4017"/>
    <w:rsid w:val="009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392ED82382964190DF4E8E8B2E77DB">
    <w:name w:val="B1392ED82382964190DF4E8E8B2E77DB"/>
  </w:style>
  <w:style w:type="paragraph" w:customStyle="1" w:styleId="D54576FB1A64E845802C00117AB9FAD8">
    <w:name w:val="D54576FB1A64E845802C00117AB9FAD8"/>
  </w:style>
  <w:style w:type="paragraph" w:customStyle="1" w:styleId="E24E6CBFF8F9BB4B96F1CF8FE25A3C28">
    <w:name w:val="E24E6CBFF8F9BB4B96F1CF8FE25A3C28"/>
  </w:style>
  <w:style w:type="paragraph" w:customStyle="1" w:styleId="889BD36DAF18EA41959B0BE3A2874157">
    <w:name w:val="889BD36DAF18EA41959B0BE3A2874157"/>
  </w:style>
  <w:style w:type="paragraph" w:customStyle="1" w:styleId="149C12899F52A04CA849128147834652">
    <w:name w:val="149C12899F52A04CA849128147834652"/>
  </w:style>
  <w:style w:type="paragraph" w:customStyle="1" w:styleId="CFEB394B44C5AD4CA28BE3A488BE9548">
    <w:name w:val="CFEB394B44C5AD4CA28BE3A488BE9548"/>
  </w:style>
  <w:style w:type="paragraph" w:customStyle="1" w:styleId="A6D921027F02EA4ABAA62B900D83C415">
    <w:name w:val="A6D921027F02EA4ABAA62B900D83C415"/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03618AE9023B9A43934A376E36BA9834">
    <w:name w:val="03618AE9023B9A43934A376E36BA9834"/>
  </w:style>
  <w:style w:type="paragraph" w:customStyle="1" w:styleId="0D24C6677C7FEC428A5D06E5E7F23DB3">
    <w:name w:val="0D24C6677C7FEC428A5D06E5E7F23DB3"/>
  </w:style>
  <w:style w:type="paragraph" w:customStyle="1" w:styleId="97AA21F4D841784C815CB4D4D0C9EF01">
    <w:name w:val="97AA21F4D841784C815CB4D4D0C9EF01"/>
  </w:style>
  <w:style w:type="paragraph" w:customStyle="1" w:styleId="8C72DDA67F511D479DFA5D38A8326DDC">
    <w:name w:val="8C72DDA67F511D479DFA5D38A8326DDC"/>
  </w:style>
  <w:style w:type="paragraph" w:customStyle="1" w:styleId="0153ED230937F54CB6B13FB50A776670">
    <w:name w:val="0153ED230937F54CB6B13FB50A776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2473730-E703-E74B-AD48-D331A9A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3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Redmond,Matthew</dc:creator>
  <cp:lastModifiedBy>Redmond,Matthew</cp:lastModifiedBy>
  <cp:revision>3</cp:revision>
  <cp:lastPrinted>2016-11-25T18:37:00Z</cp:lastPrinted>
  <dcterms:created xsi:type="dcterms:W3CDTF">2016-11-25T18:55:00Z</dcterms:created>
  <dcterms:modified xsi:type="dcterms:W3CDTF">2016-11-25T19:11:00Z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